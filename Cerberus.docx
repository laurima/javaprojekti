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DA" w:rsidRDefault="00412EDA" w:rsidP="00A259AD">
      <w:pPr>
        <w:pStyle w:val="Lhdeluettelo"/>
      </w:pPr>
    </w:p>
    <w:p w:rsidR="00A8116F" w:rsidRDefault="00A8116F" w:rsidP="00A8116F">
      <w:pPr>
        <w:pStyle w:val="Calibri26"/>
        <w:jc w:val="center"/>
        <w:rPr>
          <w:b/>
        </w:rPr>
      </w:pPr>
    </w:p>
    <w:p w:rsidR="00A8116F" w:rsidRDefault="00A8116F" w:rsidP="00A8116F">
      <w:pPr>
        <w:pStyle w:val="Calibri26"/>
        <w:jc w:val="center"/>
        <w:rPr>
          <w:b/>
        </w:rPr>
      </w:pPr>
    </w:p>
    <w:p w:rsidR="00A8116F" w:rsidRDefault="00A8116F" w:rsidP="00A8116F">
      <w:pPr>
        <w:pStyle w:val="Calibri26"/>
        <w:jc w:val="center"/>
        <w:rPr>
          <w:b/>
        </w:rPr>
      </w:pPr>
    </w:p>
    <w:p w:rsidR="00A8116F" w:rsidRDefault="00A8116F" w:rsidP="00A8116F">
      <w:pPr>
        <w:pStyle w:val="Calibri26"/>
        <w:jc w:val="center"/>
        <w:rPr>
          <w:b/>
        </w:rPr>
      </w:pPr>
    </w:p>
    <w:p w:rsidR="00A8116F" w:rsidRDefault="00A8116F" w:rsidP="00B5289A">
      <w:pPr>
        <w:pStyle w:val="Calibri26"/>
        <w:rPr>
          <w:b/>
        </w:rPr>
      </w:pPr>
    </w:p>
    <w:p w:rsidR="00A8116F" w:rsidRDefault="00B5289A" w:rsidP="00A8116F">
      <w:pPr>
        <w:pStyle w:val="Calibri26"/>
        <w:jc w:val="center"/>
        <w:rPr>
          <w:b/>
        </w:rPr>
      </w:pPr>
      <w:proofErr w:type="spellStart"/>
      <w:r>
        <w:rPr>
          <w:b/>
        </w:rPr>
        <w:t>Cerberus</w:t>
      </w:r>
      <w:proofErr w:type="spellEnd"/>
    </w:p>
    <w:p w:rsidR="00B5289A" w:rsidRPr="00B5289A" w:rsidRDefault="00B5289A" w:rsidP="00A8116F">
      <w:pPr>
        <w:pStyle w:val="Calibri26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watch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dog</w:t>
      </w:r>
      <w:proofErr w:type="spellEnd"/>
    </w:p>
    <w:p w:rsidR="00A8116F" w:rsidRPr="00976AE8" w:rsidRDefault="00A8116F" w:rsidP="00A8116F">
      <w:pPr>
        <w:pStyle w:val="KansiLehti"/>
        <w:rPr>
          <w:b/>
        </w:rPr>
      </w:pPr>
    </w:p>
    <w:p w:rsidR="00A8116F" w:rsidRPr="00976AE8" w:rsidRDefault="00A8116F" w:rsidP="00A8116F">
      <w:pPr>
        <w:pStyle w:val="KansiLehti"/>
      </w:pPr>
    </w:p>
    <w:p w:rsidR="00A8116F" w:rsidRDefault="00A8116F" w:rsidP="00A8116F">
      <w:pPr>
        <w:pStyle w:val="KansiLehti"/>
      </w:pPr>
    </w:p>
    <w:p w:rsidR="00A8116F" w:rsidRPr="000A6C17" w:rsidRDefault="00A8116F" w:rsidP="00A8116F">
      <w:pPr>
        <w:pStyle w:val="KansiLehti"/>
      </w:pPr>
    </w:p>
    <w:p w:rsidR="00A8116F" w:rsidRPr="000A6C17" w:rsidRDefault="00A8116F" w:rsidP="00A8116F">
      <w:pPr>
        <w:pStyle w:val="KansiLehti"/>
      </w:pPr>
    </w:p>
    <w:p w:rsidR="00A8116F" w:rsidRDefault="00B5289A" w:rsidP="00A8116F">
      <w:pPr>
        <w:pStyle w:val="Calibri18"/>
        <w:jc w:val="center"/>
      </w:pPr>
      <w:r>
        <w:t>Sami Autio</w:t>
      </w:r>
    </w:p>
    <w:p w:rsidR="00B5289A" w:rsidRPr="004145C6" w:rsidRDefault="00B5289A" w:rsidP="00A8116F">
      <w:pPr>
        <w:pStyle w:val="Calibri18"/>
        <w:jc w:val="center"/>
      </w:pPr>
      <w:r>
        <w:t>Lauri Mäkinen</w:t>
      </w:r>
    </w:p>
    <w:p w:rsidR="00A8116F" w:rsidRDefault="00A8116F" w:rsidP="00A8116F">
      <w:pPr>
        <w:pStyle w:val="KansiLehti"/>
      </w:pPr>
    </w:p>
    <w:p w:rsidR="00A8116F" w:rsidRDefault="00A8116F" w:rsidP="00A8116F">
      <w:pPr>
        <w:pStyle w:val="KansiLehti"/>
      </w:pPr>
    </w:p>
    <w:p w:rsidR="00A8116F" w:rsidRDefault="00A8116F" w:rsidP="00A8116F">
      <w:pPr>
        <w:pStyle w:val="KansiLehti"/>
      </w:pPr>
    </w:p>
    <w:p w:rsidR="00A8116F" w:rsidRPr="000A6C17" w:rsidRDefault="00A8116F" w:rsidP="00A8116F">
      <w:pPr>
        <w:pStyle w:val="KansiLehti"/>
      </w:pPr>
    </w:p>
    <w:p w:rsidR="00A8116F" w:rsidRPr="000A6C17" w:rsidRDefault="00A8116F" w:rsidP="00A8116F">
      <w:pPr>
        <w:pStyle w:val="KansiLehti"/>
      </w:pPr>
    </w:p>
    <w:p w:rsidR="00A8116F" w:rsidRPr="004145C6" w:rsidRDefault="00B5289A" w:rsidP="00A8116F">
      <w:pPr>
        <w:pStyle w:val="Calibri16"/>
        <w:jc w:val="center"/>
      </w:pPr>
      <w:r>
        <w:t>Harjoitustyö</w:t>
      </w:r>
    </w:p>
    <w:p w:rsidR="00A8116F" w:rsidRPr="004145C6" w:rsidRDefault="00B5289A" w:rsidP="00A8116F">
      <w:pPr>
        <w:pStyle w:val="Calibri16"/>
        <w:jc w:val="center"/>
      </w:pPr>
      <w:r>
        <w:t>Huhtikuu 2015</w:t>
      </w:r>
    </w:p>
    <w:p w:rsidR="00A8116F" w:rsidRDefault="00A8116F" w:rsidP="00A8116F">
      <w:pPr>
        <w:pStyle w:val="KansiLehti"/>
      </w:pPr>
    </w:p>
    <w:p w:rsidR="00A8116F" w:rsidRDefault="00A8116F" w:rsidP="00A8116F">
      <w:pPr>
        <w:pStyle w:val="KansiLehti"/>
      </w:pPr>
    </w:p>
    <w:p w:rsidR="00A8116F" w:rsidRDefault="00A8116F" w:rsidP="00A8116F">
      <w:pPr>
        <w:pStyle w:val="KansiLehti"/>
      </w:pPr>
    </w:p>
    <w:p w:rsidR="00A8116F" w:rsidRDefault="00A8116F" w:rsidP="00A8116F">
      <w:pPr>
        <w:pStyle w:val="KansiLehti"/>
      </w:pPr>
    </w:p>
    <w:p w:rsidR="00B5289A" w:rsidRDefault="00B5289A" w:rsidP="00A8116F">
      <w:pPr>
        <w:pStyle w:val="KansiLehti"/>
      </w:pPr>
    </w:p>
    <w:p w:rsidR="00B5289A" w:rsidRDefault="00B5289A" w:rsidP="00A8116F">
      <w:pPr>
        <w:pStyle w:val="KansiLehti"/>
      </w:pPr>
    </w:p>
    <w:p w:rsidR="00B5289A" w:rsidRDefault="00B5289A" w:rsidP="00A8116F">
      <w:pPr>
        <w:pStyle w:val="KansiLehti"/>
      </w:pPr>
    </w:p>
    <w:p w:rsidR="00A8116F" w:rsidRPr="000A6C17" w:rsidRDefault="00A8116F" w:rsidP="00A8116F">
      <w:pPr>
        <w:pStyle w:val="KansiLehti"/>
      </w:pPr>
    </w:p>
    <w:p w:rsidR="00A8116F" w:rsidRPr="001117A2" w:rsidRDefault="00B5289A" w:rsidP="00A8116F">
      <w:pPr>
        <w:pStyle w:val="Calibri14"/>
        <w:jc w:val="center"/>
      </w:pPr>
      <w:r>
        <w:t>Ohjelmistotekniikan</w:t>
      </w:r>
      <w:r w:rsidR="00A8116F">
        <w:t xml:space="preserve"> koulutusohjelma</w:t>
      </w:r>
    </w:p>
    <w:p w:rsidR="00412EDA" w:rsidRPr="00412EDA" w:rsidRDefault="00A8116F" w:rsidP="00B5289A">
      <w:pPr>
        <w:pStyle w:val="Calibri14"/>
        <w:jc w:val="center"/>
        <w:sectPr w:rsidR="00412EDA" w:rsidRPr="00412EDA" w:rsidSect="00412EDA">
          <w:headerReference w:type="default" r:id="rId7"/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8E3107" w:rsidRDefault="00B5289A" w:rsidP="00B5289A">
      <w:pPr>
        <w:pStyle w:val="Heading1"/>
      </w:pPr>
      <w:r>
        <w:lastRenderedPageBreak/>
        <w:t>Sovelluksen yleiskuvaus</w:t>
      </w:r>
    </w:p>
    <w:p w:rsidR="00B5289A" w:rsidRDefault="00B5289A" w:rsidP="00B5289A">
      <w:pPr>
        <w:pStyle w:val="Heading1"/>
      </w:pPr>
      <w:r>
        <w:t>Tietoa tekijöistä</w:t>
      </w:r>
    </w:p>
    <w:p w:rsidR="00B5289A" w:rsidRDefault="00B5289A" w:rsidP="00B5289A">
      <w:pPr>
        <w:pStyle w:val="Heading1"/>
      </w:pPr>
      <w:proofErr w:type="gramStart"/>
      <w:r>
        <w:t>Käyttöympäristö ja käytetyt teknologiat</w:t>
      </w:r>
      <w:proofErr w:type="gramEnd"/>
    </w:p>
    <w:p w:rsidR="00B5289A" w:rsidRDefault="00B5289A" w:rsidP="00B5289A">
      <w:pPr>
        <w:pStyle w:val="Heading1"/>
      </w:pPr>
      <w:r>
        <w:t>Luokkamalli</w:t>
      </w:r>
    </w:p>
    <w:p w:rsidR="00B5289A" w:rsidRDefault="00B5289A" w:rsidP="00B5289A">
      <w:pPr>
        <w:pStyle w:val="Heading1"/>
      </w:pPr>
      <w:r>
        <w:t>Työnjako ja vastuut</w:t>
      </w:r>
      <w:bookmarkStart w:id="0" w:name="_GoBack"/>
      <w:bookmarkEnd w:id="0"/>
    </w:p>
    <w:p w:rsidR="00B5289A" w:rsidRDefault="00B5289A" w:rsidP="00B5289A">
      <w:pPr>
        <w:pStyle w:val="Heading1"/>
      </w:pPr>
      <w:r>
        <w:t>Ongelmakohdat</w:t>
      </w:r>
    </w:p>
    <w:p w:rsidR="00B5289A" w:rsidRDefault="00B5289A" w:rsidP="00B5289A">
      <w:pPr>
        <w:pStyle w:val="Heading1"/>
      </w:pPr>
      <w:r>
        <w:t>Testaus</w:t>
      </w:r>
    </w:p>
    <w:p w:rsidR="00B5289A" w:rsidRDefault="00B5289A" w:rsidP="00B5289A">
      <w:pPr>
        <w:pStyle w:val="Heading1"/>
      </w:pPr>
      <w:r>
        <w:t>Itsearviointi</w:t>
      </w:r>
    </w:p>
    <w:sectPr w:rsidR="00B5289A" w:rsidSect="00412EDA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5BA" w:rsidRDefault="008E55BA" w:rsidP="00412EDA">
      <w:pPr>
        <w:spacing w:after="0" w:line="240" w:lineRule="auto"/>
      </w:pPr>
      <w:r>
        <w:separator/>
      </w:r>
    </w:p>
  </w:endnote>
  <w:endnote w:type="continuationSeparator" w:id="0">
    <w:p w:rsidR="008E55BA" w:rsidRDefault="008E55BA" w:rsidP="0041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EDA" w:rsidRDefault="00A8116F" w:rsidP="00412EDA">
    <w:pPr>
      <w:pStyle w:val="Footer"/>
      <w:tabs>
        <w:tab w:val="clear" w:pos="4513"/>
        <w:tab w:val="clear" w:pos="9026"/>
        <w:tab w:val="left" w:pos="1830"/>
      </w:tabs>
    </w:pPr>
    <w:r>
      <w:tab/>
    </w:r>
    <w:r w:rsidR="00412EDA">
      <w:rPr>
        <w:noProof/>
        <w:lang w:eastAsia="fi-FI"/>
      </w:rPr>
      <w:drawing>
        <wp:inline distT="0" distB="0" distL="0" distR="0">
          <wp:extent cx="3449229" cy="712800"/>
          <wp:effectExtent l="0" t="0" r="0" b="0"/>
          <wp:docPr id="20" name="Picture 20" descr="http://batman.jamk.fi/~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batman.jamk.fi/~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229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2EDA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EDA" w:rsidRDefault="00412EDA" w:rsidP="00412EDA">
    <w:pPr>
      <w:pStyle w:val="Footer"/>
      <w:tabs>
        <w:tab w:val="clear" w:pos="4513"/>
        <w:tab w:val="clear" w:pos="9026"/>
        <w:tab w:val="left" w:pos="183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5BA" w:rsidRDefault="008E55BA" w:rsidP="00412EDA">
      <w:pPr>
        <w:spacing w:after="0" w:line="240" w:lineRule="auto"/>
      </w:pPr>
      <w:r>
        <w:separator/>
      </w:r>
    </w:p>
  </w:footnote>
  <w:footnote w:type="continuationSeparator" w:id="0">
    <w:p w:rsidR="008E55BA" w:rsidRDefault="008E55BA" w:rsidP="00412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EDA" w:rsidRDefault="00412EDA">
    <w:pPr>
      <w:pStyle w:val="Header"/>
    </w:pPr>
    <w:r w:rsidRPr="00412EDA">
      <w:rPr>
        <w:noProof/>
        <w:lang w:eastAsia="fi-FI"/>
      </w:rPr>
      <w:drawing>
        <wp:inline distT="0" distB="0" distL="0" distR="0" wp14:anchorId="17922DCA" wp14:editId="5A059D30">
          <wp:extent cx="1352550" cy="400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EDA" w:rsidRDefault="00412EDA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B5289A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0DA13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5EBF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204F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EC2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0C8A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C88B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682E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F62E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6AC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AE96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CB463F"/>
    <w:multiLevelType w:val="multilevel"/>
    <w:tmpl w:val="4F34D4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A"/>
    <w:rsid w:val="00172A7C"/>
    <w:rsid w:val="00412EDA"/>
    <w:rsid w:val="0067119D"/>
    <w:rsid w:val="00742383"/>
    <w:rsid w:val="008E3107"/>
    <w:rsid w:val="008E55BA"/>
    <w:rsid w:val="00A259AD"/>
    <w:rsid w:val="00A8116F"/>
    <w:rsid w:val="00B5289A"/>
    <w:rsid w:val="00D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A61750-FD63-4814-BB4E-A6748F83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B4B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C0B4B"/>
    <w:pPr>
      <w:keepNext/>
      <w:keepLines/>
      <w:numPr>
        <w:numId w:val="11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C0B4B"/>
    <w:pPr>
      <w:keepNext/>
      <w:keepLines/>
      <w:numPr>
        <w:ilvl w:val="1"/>
        <w:numId w:val="11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C0B4B"/>
    <w:pPr>
      <w:keepNext/>
      <w:keepLines/>
      <w:numPr>
        <w:ilvl w:val="2"/>
        <w:numId w:val="1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A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A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A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A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AD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AD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4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B4B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DC0B4B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DC0B4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0B4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9AD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59AD"/>
    <w:pPr>
      <w:spacing w:before="240" w:after="10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259AD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259AD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383"/>
    <w:pPr>
      <w:numPr>
        <w:numId w:val="0"/>
      </w:num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59AD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259AD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A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A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A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A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link w:val="KuvaChar"/>
    <w:qFormat/>
    <w:rsid w:val="00A259AD"/>
    <w:pPr>
      <w:keepNext/>
      <w:spacing w:line="240" w:lineRule="auto"/>
      <w:ind w:left="431"/>
    </w:pPr>
  </w:style>
  <w:style w:type="paragraph" w:customStyle="1" w:styleId="Kappaleotsikko">
    <w:name w:val="Kappaleotsikko"/>
    <w:basedOn w:val="BodyText"/>
    <w:link w:val="KappaleotsikkoChar"/>
    <w:qFormat/>
    <w:rsid w:val="00A259AD"/>
    <w:pPr>
      <w:keepNext/>
    </w:pPr>
    <w:rPr>
      <w:b/>
    </w:rPr>
  </w:style>
  <w:style w:type="character" w:customStyle="1" w:styleId="KuvaChar">
    <w:name w:val="Kuva Char"/>
    <w:basedOn w:val="BodyTextChar"/>
    <w:link w:val="Kuva"/>
    <w:rsid w:val="00A259AD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A259AD"/>
    <w:pPr>
      <w:numPr>
        <w:numId w:val="0"/>
      </w:numPr>
    </w:pPr>
  </w:style>
  <w:style w:type="character" w:customStyle="1" w:styleId="KappaleotsikkoChar">
    <w:name w:val="Kappaleotsikko Char"/>
    <w:basedOn w:val="KuvaChar"/>
    <w:link w:val="Kappaleotsikko"/>
    <w:rsid w:val="00A259AD"/>
    <w:rPr>
      <w:b/>
      <w:sz w:val="24"/>
    </w:rPr>
  </w:style>
  <w:style w:type="paragraph" w:customStyle="1" w:styleId="Lainaus">
    <w:name w:val="Lainaus"/>
    <w:basedOn w:val="BodyText"/>
    <w:link w:val="LainausChar"/>
    <w:qFormat/>
    <w:rsid w:val="00A259AD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A259A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BodyText"/>
    <w:link w:val="LhdeluetteloChar"/>
    <w:qFormat/>
    <w:rsid w:val="00A259AD"/>
    <w:pPr>
      <w:spacing w:line="240" w:lineRule="auto"/>
    </w:pPr>
  </w:style>
  <w:style w:type="character" w:customStyle="1" w:styleId="LainausChar">
    <w:name w:val="Lainaus Char"/>
    <w:basedOn w:val="BodyTextChar"/>
    <w:link w:val="Lainaus"/>
    <w:rsid w:val="00A259AD"/>
    <w:rPr>
      <w:i/>
      <w:sz w:val="24"/>
    </w:rPr>
  </w:style>
  <w:style w:type="paragraph" w:styleId="Footer">
    <w:name w:val="footer"/>
    <w:basedOn w:val="Normal"/>
    <w:link w:val="FooterChar"/>
    <w:uiPriority w:val="99"/>
    <w:unhideWhenUsed/>
    <w:rsid w:val="0041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hdeluetteloChar">
    <w:name w:val="Lähdeluettelo Char"/>
    <w:basedOn w:val="BodyTextChar"/>
    <w:link w:val="Lhdeluettelo"/>
    <w:rsid w:val="00A259AD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12EDA"/>
    <w:rPr>
      <w:sz w:val="24"/>
    </w:rPr>
  </w:style>
  <w:style w:type="paragraph" w:customStyle="1" w:styleId="KansiLehti">
    <w:name w:val="KansiLehti"/>
    <w:rsid w:val="00A8116F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A8116F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A8116F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A8116F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A8116F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A8116F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A8116F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A8116F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A8116F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A8116F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A8116F"/>
    <w:rPr>
      <w:rFonts w:ascii="Calibri" w:eastAsia="Times New Roman" w:hAnsi="Calibri" w:cs="Arial"/>
      <w:iCs/>
      <w:color w:val="000000"/>
      <w:sz w:val="28"/>
      <w:szCs w:val="2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7</TotalTime>
  <Pages>2</Pages>
  <Words>34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---</dc:creator>
  <cp:keywords/>
  <dc:description/>
  <cp:lastModifiedBy>Sami ---</cp:lastModifiedBy>
  <cp:revision>1</cp:revision>
  <dcterms:created xsi:type="dcterms:W3CDTF">2015-04-26T16:57:00Z</dcterms:created>
  <dcterms:modified xsi:type="dcterms:W3CDTF">2015-04-26T17:04:00Z</dcterms:modified>
</cp:coreProperties>
</file>